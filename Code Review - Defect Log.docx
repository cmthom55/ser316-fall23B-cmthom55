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527B" w14:textId="77777777" w:rsidR="00000000" w:rsidRDefault="00000000" w:rsidP="00821E3F">
      <w:pPr>
        <w:pStyle w:val="Title"/>
        <w:rPr>
          <w:shadow w:val="0"/>
          <w:sz w:val="28"/>
        </w:rPr>
      </w:pPr>
      <w:r>
        <w:rPr>
          <w:shadow w:val="0"/>
          <w:sz w:val="28"/>
        </w:rPr>
        <w:t>Code Review</w:t>
      </w:r>
      <w:r>
        <w:rPr>
          <w:shadow w:val="0"/>
          <w:sz w:val="28"/>
        </w:rPr>
        <w:t xml:space="preserve"> </w:t>
      </w:r>
      <w:r>
        <w:rPr>
          <w:shadow w:val="0"/>
          <w:sz w:val="28"/>
        </w:rPr>
        <w:t>Defect List</w:t>
      </w:r>
    </w:p>
    <w:p w14:paraId="7668E8C9" w14:textId="77777777"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 w14:paraId="1C1DA726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31B75863" w14:textId="7C5DACD5" w:rsidR="00821E3F" w:rsidRDefault="00821E3F">
            <w:pPr>
              <w:pStyle w:val="TableHeader"/>
              <w:jc w:val="left"/>
            </w:pPr>
            <w:r>
              <w:t xml:space="preserve">Reviewer: </w:t>
            </w:r>
            <w:r w:rsidR="00EA0CAF">
              <w:t>Corael Thompson</w:t>
            </w:r>
          </w:p>
        </w:tc>
        <w:tc>
          <w:tcPr>
            <w:tcW w:w="4752" w:type="dxa"/>
            <w:gridSpan w:val="3"/>
          </w:tcPr>
          <w:p w14:paraId="61C6A10F" w14:textId="11320842" w:rsidR="00EA0CAF" w:rsidRDefault="00821E3F">
            <w:pPr>
              <w:pStyle w:val="TableHeader"/>
              <w:jc w:val="left"/>
            </w:pPr>
            <w:r>
              <w:t>GH Repo:</w:t>
            </w:r>
            <w:r w:rsidR="00EA0CAF">
              <w:t xml:space="preserve"> </w:t>
            </w:r>
            <w:hyperlink r:id="rId7" w:history="1">
              <w:r w:rsidR="00EA0CAF" w:rsidRPr="003B4213">
                <w:rPr>
                  <w:rStyle w:val="Hyperlink"/>
                </w:rPr>
                <w:t>https://github.com/cmthom55/ser316-fall23B-cmthom55</w:t>
              </w:r>
            </w:hyperlink>
          </w:p>
        </w:tc>
      </w:tr>
      <w:tr w:rsidR="00821E3F" w14:paraId="3D3B78AB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38A22975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401D4060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2E81B83A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2D911123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314B3D76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02B5226F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14:paraId="4185532D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14:paraId="32D4B17A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24A95DC7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107F6793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6EF9325C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14:paraId="79F6C05B" w14:textId="77777777"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14:paraId="0A3E6092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160B6EAC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4FA187B6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02E0390C" w14:textId="6CDE4E68" w:rsidR="00821E3F" w:rsidRDefault="009A1C7B">
            <w:pPr>
              <w:pStyle w:val="Tabletext0"/>
              <w:rPr>
                <w:b/>
              </w:rPr>
            </w:pPr>
            <w:proofErr w:type="gramStart"/>
            <w:r>
              <w:rPr>
                <w:b/>
              </w:rPr>
              <w:t>Severity  (</w:t>
            </w:r>
            <w:proofErr w:type="gramEnd"/>
            <w:r>
              <w:rPr>
                <w:b/>
              </w:rPr>
              <w:t>1-3)</w:t>
            </w:r>
          </w:p>
        </w:tc>
      </w:tr>
      <w:tr w:rsidR="00821E3F" w14:paraId="324C7EDA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90DEBAF" w14:textId="5774068E" w:rsidR="00821E3F" w:rsidRPr="00004E4B" w:rsidRDefault="009A1C7B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070" w:type="dxa"/>
            <w:gridSpan w:val="2"/>
          </w:tcPr>
          <w:p w14:paraId="56177782" w14:textId="48AC081D" w:rsidR="00821E3F" w:rsidRPr="00004E4B" w:rsidRDefault="009A1C7B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Line#1 for </w:t>
            </w:r>
            <w:r w:rsidR="001B2E73">
              <w:rPr>
                <w:rFonts w:ascii="Arial Narrow" w:hAnsi="Arial Narrow"/>
                <w:sz w:val="18"/>
              </w:rPr>
              <w:t>Start.java</w:t>
            </w:r>
          </w:p>
        </w:tc>
        <w:tc>
          <w:tcPr>
            <w:tcW w:w="6030" w:type="dxa"/>
            <w:gridSpan w:val="2"/>
          </w:tcPr>
          <w:p w14:paraId="777FC4AA" w14:textId="75F3441F" w:rsidR="00821E3F" w:rsidRPr="00004E4B" w:rsidRDefault="009A1C7B">
            <w:pPr>
              <w:pStyle w:val="TableText"/>
              <w:rPr>
                <w:rFonts w:ascii="Arial Narrow" w:hAnsi="Arial Narrow"/>
                <w:sz w:val="18"/>
              </w:rPr>
            </w:pPr>
            <w:r w:rsidRPr="009A1C7B">
              <w:rPr>
                <w:rFonts w:ascii="Arial Narrow" w:hAnsi="Arial Narrow"/>
                <w:sz w:val="18"/>
              </w:rPr>
              <w:t>All source code files must have a file banner comment present and filled in.</w:t>
            </w:r>
          </w:p>
        </w:tc>
        <w:tc>
          <w:tcPr>
            <w:tcW w:w="1080" w:type="dxa"/>
          </w:tcPr>
          <w:p w14:paraId="7BA89575" w14:textId="7F01F239" w:rsidR="00821E3F" w:rsidRPr="00004E4B" w:rsidRDefault="009A1C7B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0D7A9255" w14:textId="366C49F0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</w:tr>
      <w:tr w:rsidR="00821E3F" w14:paraId="5A6B3D25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BAB3EF9" w14:textId="08B65FDC" w:rsidR="00821E3F" w:rsidRPr="00004E4B" w:rsidRDefault="009A1C7B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14:paraId="339B9EC4" w14:textId="163EA798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Game.java on </w:t>
            </w:r>
            <w:r w:rsidRPr="001B2E73">
              <w:rPr>
                <w:rFonts w:ascii="Arial Narrow" w:hAnsi="Arial Narrow"/>
                <w:sz w:val="18"/>
              </w:rPr>
              <w:t>lines 12, 14, 16, 17, 19, and 2</w:t>
            </w:r>
            <w:r w:rsidR="00372014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6030" w:type="dxa"/>
            <w:gridSpan w:val="2"/>
          </w:tcPr>
          <w:p w14:paraId="7426838A" w14:textId="45EE36F7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 w:rsidRPr="001B2E73">
              <w:rPr>
                <w:rFonts w:ascii="Arial Narrow" w:hAnsi="Arial Narrow"/>
                <w:sz w:val="18"/>
              </w:rPr>
              <w:t>All attributes must be private (class member variables, not constants).</w:t>
            </w:r>
          </w:p>
          <w:p w14:paraId="04914A2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4D5BDB6" w14:textId="70C0FB0E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26DBD446" w14:textId="4297C366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</w:tr>
      <w:tr w:rsidR="00821E3F" w14:paraId="36CB69FB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F15ABBA" w14:textId="532FEB6F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gridSpan w:val="2"/>
          </w:tcPr>
          <w:p w14:paraId="5D69DF00" w14:textId="3DBE6736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Game.java </w:t>
            </w:r>
            <w:r w:rsidR="003973EF">
              <w:rPr>
                <w:rFonts w:ascii="Arial Narrow" w:hAnsi="Arial Narrow"/>
                <w:sz w:val="18"/>
              </w:rPr>
              <w:t xml:space="preserve">on </w:t>
            </w:r>
            <w:r>
              <w:rPr>
                <w:rFonts w:ascii="Arial Narrow" w:hAnsi="Arial Narrow"/>
                <w:sz w:val="18"/>
              </w:rPr>
              <w:t>All Lines</w:t>
            </w:r>
          </w:p>
        </w:tc>
        <w:tc>
          <w:tcPr>
            <w:tcW w:w="6030" w:type="dxa"/>
            <w:gridSpan w:val="2"/>
          </w:tcPr>
          <w:p w14:paraId="419CFA70" w14:textId="5AE3771E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Large Class</w:t>
            </w:r>
          </w:p>
          <w:p w14:paraId="3E4062B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7170F7F" w14:textId="1B636405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5ABA43E4" w14:textId="4F00D408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</w:tr>
      <w:tr w:rsidR="00821E3F" w14:paraId="07ECC6A1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4AD8818" w14:textId="6DD303EE" w:rsidR="00821E3F" w:rsidRPr="00004E4B" w:rsidRDefault="001B2E7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070" w:type="dxa"/>
            <w:gridSpan w:val="2"/>
          </w:tcPr>
          <w:p w14:paraId="004AC642" w14:textId="46E9D7D3" w:rsidR="00821E3F" w:rsidRPr="00004E4B" w:rsidRDefault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Game.java on lines 148-156</w:t>
            </w:r>
          </w:p>
        </w:tc>
        <w:tc>
          <w:tcPr>
            <w:tcW w:w="6030" w:type="dxa"/>
            <w:gridSpan w:val="2"/>
          </w:tcPr>
          <w:p w14:paraId="731CA1C8" w14:textId="5BD5FF5B" w:rsidR="00821E3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Init game is a “Lazy Class”, </w:t>
            </w:r>
            <w:r w:rsidR="00372014">
              <w:rPr>
                <w:rFonts w:ascii="Arial Narrow" w:hAnsi="Arial Narrow"/>
                <w:sz w:val="18"/>
              </w:rPr>
              <w:t>could be better replaced with a constructor</w:t>
            </w:r>
          </w:p>
        </w:tc>
        <w:tc>
          <w:tcPr>
            <w:tcW w:w="1080" w:type="dxa"/>
          </w:tcPr>
          <w:p w14:paraId="2C775FD5" w14:textId="060124A4" w:rsidR="00821E3F" w:rsidRPr="00004E4B" w:rsidRDefault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7AA430B0" w14:textId="3D057AA4" w:rsidR="00821E3F" w:rsidRPr="00004E4B" w:rsidRDefault="00372014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</w:tr>
      <w:tr w:rsidR="003973EF" w14:paraId="2DD19320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18CB72D" w14:textId="11D9CC10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2E5C0507" w14:textId="3F3B2487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Game.java on N/A</w:t>
            </w:r>
          </w:p>
        </w:tc>
        <w:tc>
          <w:tcPr>
            <w:tcW w:w="6030" w:type="dxa"/>
            <w:gridSpan w:val="2"/>
          </w:tcPr>
          <w:p w14:paraId="0D1DE03B" w14:textId="5AF51FAA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 way for code to determine win or loss</w:t>
            </w:r>
          </w:p>
        </w:tc>
        <w:tc>
          <w:tcPr>
            <w:tcW w:w="1080" w:type="dxa"/>
          </w:tcPr>
          <w:p w14:paraId="4E2FE537" w14:textId="2E499FC5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1E794826" w14:textId="13E622D2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</w:tr>
      <w:tr w:rsidR="003973EF" w14:paraId="58194CB8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C060ABD" w14:textId="340C0558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070" w:type="dxa"/>
            <w:gridSpan w:val="2"/>
          </w:tcPr>
          <w:p w14:paraId="6ED6E5E0" w14:textId="5CAD813D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Main.java on N/A</w:t>
            </w:r>
          </w:p>
        </w:tc>
        <w:tc>
          <w:tcPr>
            <w:tcW w:w="6030" w:type="dxa"/>
            <w:gridSpan w:val="2"/>
          </w:tcPr>
          <w:p w14:paraId="0743F035" w14:textId="77777777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Doesn’t handle input that is invalid.</w:t>
            </w:r>
          </w:p>
          <w:p w14:paraId="6A423D69" w14:textId="77777777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A3AC31C" w14:textId="6FA18EEE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0B5BB41C" w14:textId="0FA52F34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</w:tr>
      <w:tr w:rsidR="003973EF" w14:paraId="504023DF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DA111AC" w14:textId="48998E90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070" w:type="dxa"/>
            <w:gridSpan w:val="2"/>
          </w:tcPr>
          <w:p w14:paraId="072FE3BB" w14:textId="489A40D9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Game.java on lines 196-199</w:t>
            </w:r>
          </w:p>
        </w:tc>
        <w:tc>
          <w:tcPr>
            <w:tcW w:w="6030" w:type="dxa"/>
            <w:gridSpan w:val="2"/>
          </w:tcPr>
          <w:p w14:paraId="60B69DD8" w14:textId="77777777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makeAGuess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isn’t implemented. </w:t>
            </w:r>
          </w:p>
          <w:p w14:paraId="611DB759" w14:textId="77777777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C0FC2D9" w14:textId="58D25F94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13B2DFCB" w14:textId="19A99120" w:rsidR="003973EF" w:rsidRPr="00004E4B" w:rsidRDefault="003973EF" w:rsidP="003973E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</w:tr>
      <w:tr w:rsidR="00821E3F" w14:paraId="6A9B6F63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7ACF38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1079A3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BB4532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FE7B05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6653FB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54A333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FF46E50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80D21D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AD774F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6AF155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5D2ED9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7F0C5A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ADB08F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5BCC9F36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F38A07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A70F84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4AF1B01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4FCEB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5F1A67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28C4F5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FF1F70A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404B5F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3C5529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3FE5BD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0166A5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6FBB6D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1A271B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53D3E1C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09F07E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0FFE4D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9EA773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2ED87E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D835E7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3CCDCB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D2CEEE0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984B73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7376EE7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4A7FBF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B7A026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2BA204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3975F46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37B8B51E" w14:textId="77777777">
        <w:tblPrEx>
          <w:jc w:val="left"/>
          <w:tblInd w:w="-7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FD4FCB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8EFBD5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03F89A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09167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54AAE6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D12725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44090701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295E99AA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492A" w14:textId="77777777" w:rsidR="00DC614E" w:rsidRDefault="00DC614E">
      <w:r>
        <w:separator/>
      </w:r>
    </w:p>
  </w:endnote>
  <w:endnote w:type="continuationSeparator" w:id="0">
    <w:p w14:paraId="5F4E960F" w14:textId="77777777" w:rsidR="00DC614E" w:rsidRDefault="00DC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28C0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C1397E" w14:textId="77777777"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F95F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B9E1" w14:textId="77777777"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E4F0" w14:textId="77777777" w:rsidR="00DC614E" w:rsidRDefault="00DC614E">
      <w:r>
        <w:separator/>
      </w:r>
    </w:p>
  </w:footnote>
  <w:footnote w:type="continuationSeparator" w:id="0">
    <w:p w14:paraId="7315118A" w14:textId="77777777" w:rsidR="00DC614E" w:rsidRDefault="00DC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9825943">
    <w:abstractNumId w:val="0"/>
  </w:num>
  <w:num w:numId="2" w16cid:durableId="38090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60"/>
    <w:rsid w:val="001B2E73"/>
    <w:rsid w:val="00372014"/>
    <w:rsid w:val="003973EF"/>
    <w:rsid w:val="00821E3F"/>
    <w:rsid w:val="009A1C7B"/>
    <w:rsid w:val="00DC614E"/>
    <w:rsid w:val="00EA0CA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118762"/>
  <w15:chartTrackingRefBased/>
  <w15:docId w15:val="{51025FA5-9B37-435C-9F2F-C2C1221C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  <w:style w:type="character" w:styleId="UnresolvedMention">
    <w:name w:val="Unresolved Mention"/>
    <w:uiPriority w:val="99"/>
    <w:semiHidden/>
    <w:unhideWhenUsed/>
    <w:rsid w:val="00EA0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mthom55/ser316-fall23B-cmthom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Watermark.dot</Template>
  <TotalTime>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Corael Thompson</cp:lastModifiedBy>
  <cp:revision>2</cp:revision>
  <cp:lastPrinted>2000-11-16T22:52:00Z</cp:lastPrinted>
  <dcterms:created xsi:type="dcterms:W3CDTF">2023-10-31T20:27:00Z</dcterms:created>
  <dcterms:modified xsi:type="dcterms:W3CDTF">2023-10-31T20:27:00Z</dcterms:modified>
</cp:coreProperties>
</file>